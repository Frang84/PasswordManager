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4B00" w14:textId="2C6A0D32" w:rsidR="00CA4F33" w:rsidRDefault="00CA4F33" w:rsidP="00D52EDD">
      <w:pPr>
        <w:pStyle w:val="Tytu"/>
        <w:jc w:val="center"/>
        <w:rPr>
          <w:lang w:val="en-US"/>
        </w:rPr>
      </w:pPr>
      <w:r w:rsidRPr="00CA4F33">
        <w:rPr>
          <w:lang w:val="en-US"/>
        </w:rPr>
        <w:t>Password manager</w:t>
      </w:r>
      <w:r w:rsidRPr="00CA4F33">
        <w:rPr>
          <w:lang w:val="en-US"/>
        </w:rPr>
        <w:br/>
        <w:t xml:space="preserve">Software requirements </w:t>
      </w:r>
      <w:r w:rsidR="00CE097E">
        <w:rPr>
          <w:lang w:val="en-US"/>
        </w:rPr>
        <w:t xml:space="preserve">   </w:t>
      </w:r>
      <w:r w:rsidRPr="00CA4F33">
        <w:rPr>
          <w:lang w:val="en-US"/>
        </w:rPr>
        <w:t>s</w:t>
      </w:r>
      <w:r>
        <w:rPr>
          <w:lang w:val="en-US"/>
        </w:rPr>
        <w:t>pecification</w:t>
      </w:r>
    </w:p>
    <w:p w14:paraId="4667E820" w14:textId="77777777" w:rsidR="00CA4F33" w:rsidRDefault="00CA4F33" w:rsidP="00CA4F33">
      <w:pPr>
        <w:pStyle w:val="Tytu"/>
        <w:jc w:val="center"/>
        <w:rPr>
          <w:lang w:val="en-US"/>
        </w:rPr>
      </w:pPr>
    </w:p>
    <w:p w14:paraId="3D1EDBA1" w14:textId="6962FEDA" w:rsidR="00D52EDD" w:rsidRPr="003C34B0" w:rsidRDefault="00D52EDD" w:rsidP="00035382">
      <w:pPr>
        <w:pStyle w:val="Akapitzlist"/>
        <w:numPr>
          <w:ilvl w:val="0"/>
          <w:numId w:val="44"/>
        </w:numPr>
        <w:rPr>
          <w:b/>
          <w:bCs/>
          <w:lang w:val="en-US"/>
        </w:rPr>
      </w:pPr>
      <w:r w:rsidRPr="003C34B0">
        <w:rPr>
          <w:b/>
          <w:bCs/>
        </w:rPr>
        <w:t xml:space="preserve">Cechy systemu i wymagania </w:t>
      </w:r>
    </w:p>
    <w:p w14:paraId="0F554642" w14:textId="77777777" w:rsidR="00B7612A" w:rsidRPr="00F433FC" w:rsidRDefault="00D52EDD" w:rsidP="00035382">
      <w:pPr>
        <w:pStyle w:val="Akapitzlist"/>
        <w:numPr>
          <w:ilvl w:val="1"/>
          <w:numId w:val="44"/>
        </w:numPr>
        <w:rPr>
          <w:lang w:val="en-US"/>
        </w:rPr>
      </w:pPr>
      <w:r>
        <w:t xml:space="preserve">Wymagania funkcjonalne </w:t>
      </w:r>
    </w:p>
    <w:p w14:paraId="7B9B9174" w14:textId="4ED905CB" w:rsidR="00F433FC" w:rsidRDefault="00F433FC" w:rsidP="00F433FC">
      <w:pPr>
        <w:pStyle w:val="Akapitzlist"/>
        <w:numPr>
          <w:ilvl w:val="2"/>
          <w:numId w:val="44"/>
        </w:numPr>
      </w:pPr>
      <w:r>
        <w:t>Różne metody logowania się do sejfu – wybieranie zdjęcia, hasło -2</w:t>
      </w:r>
    </w:p>
    <w:p w14:paraId="44C46C6B" w14:textId="533B69F5" w:rsidR="00F433FC" w:rsidRPr="00F433FC" w:rsidRDefault="00F433FC" w:rsidP="00F433FC">
      <w:pPr>
        <w:pStyle w:val="Akapitzlist"/>
        <w:numPr>
          <w:ilvl w:val="2"/>
          <w:numId w:val="44"/>
        </w:numPr>
      </w:pPr>
      <w:r>
        <w:t xml:space="preserve">Import / export </w:t>
      </w:r>
      <w:r w:rsidR="00B46DF0">
        <w:t xml:space="preserve">– 3 </w:t>
      </w:r>
    </w:p>
    <w:p w14:paraId="2473C421" w14:textId="1C9780EF" w:rsidR="00F433FC" w:rsidRPr="00F433FC" w:rsidRDefault="00F433FC" w:rsidP="00F433FC">
      <w:pPr>
        <w:pStyle w:val="Akapitzlist"/>
        <w:ind w:left="1800"/>
      </w:pPr>
    </w:p>
    <w:p w14:paraId="1EC42FF3" w14:textId="048F54F0" w:rsidR="004E2F79" w:rsidRDefault="003724D7" w:rsidP="00035382">
      <w:pPr>
        <w:pStyle w:val="Akapitzlist"/>
        <w:numPr>
          <w:ilvl w:val="2"/>
          <w:numId w:val="44"/>
        </w:numPr>
      </w:pPr>
      <w:r>
        <w:t>T</w:t>
      </w:r>
      <w:r w:rsidR="00B7612A">
        <w:t xml:space="preserve">worzenia </w:t>
      </w:r>
      <w:r>
        <w:t xml:space="preserve">bazy danych która będzie szyfrowana </w:t>
      </w:r>
    </w:p>
    <w:p w14:paraId="4BAE7993" w14:textId="3009E68A" w:rsidR="00EE0970" w:rsidRDefault="00EE0970" w:rsidP="00035382">
      <w:pPr>
        <w:pStyle w:val="Akapitzlist"/>
        <w:numPr>
          <w:ilvl w:val="2"/>
          <w:numId w:val="44"/>
        </w:numPr>
      </w:pPr>
      <w:r>
        <w:t xml:space="preserve">Możliwość ustawienia przypomnienia o tym aby regularnie zmieniać hasło </w:t>
      </w:r>
      <w:r w:rsidR="004E2F79">
        <w:t>do bazy danych</w:t>
      </w:r>
    </w:p>
    <w:p w14:paraId="05F51EBE" w14:textId="673ECDFD" w:rsidR="008A1F67" w:rsidRDefault="008A1F67" w:rsidP="00035382">
      <w:pPr>
        <w:pStyle w:val="Akapitzlist"/>
        <w:numPr>
          <w:ilvl w:val="2"/>
          <w:numId w:val="44"/>
        </w:numPr>
      </w:pPr>
      <w:r>
        <w:t xml:space="preserve">Licznik dni od ostatniej zmiany hasła do bazy danych </w:t>
      </w:r>
    </w:p>
    <w:p w14:paraId="62638B47" w14:textId="77777777" w:rsidR="003724D7" w:rsidRDefault="003724D7" w:rsidP="00035382">
      <w:pPr>
        <w:pStyle w:val="Akapitzlist"/>
        <w:numPr>
          <w:ilvl w:val="2"/>
          <w:numId w:val="44"/>
        </w:numPr>
      </w:pPr>
      <w:r>
        <w:t xml:space="preserve">Sprawdzanie mocy hasła </w:t>
      </w:r>
    </w:p>
    <w:p w14:paraId="784819EC" w14:textId="6696B351" w:rsidR="003724D7" w:rsidRDefault="003724D7" w:rsidP="00035382">
      <w:pPr>
        <w:pStyle w:val="Akapitzlist"/>
        <w:numPr>
          <w:ilvl w:val="2"/>
          <w:numId w:val="44"/>
        </w:numPr>
      </w:pPr>
      <w:r>
        <w:t xml:space="preserve">Dodawania wielu </w:t>
      </w:r>
      <w:r w:rsidR="00035382">
        <w:t xml:space="preserve">sejfów </w:t>
      </w:r>
    </w:p>
    <w:p w14:paraId="5C489888" w14:textId="77777777" w:rsidR="00574206" w:rsidRDefault="00574206" w:rsidP="00035382">
      <w:pPr>
        <w:pStyle w:val="Akapitzlist"/>
        <w:numPr>
          <w:ilvl w:val="2"/>
          <w:numId w:val="44"/>
        </w:numPr>
      </w:pPr>
      <w:r>
        <w:t xml:space="preserve">Tworzenie wejść zawierających </w:t>
      </w:r>
    </w:p>
    <w:p w14:paraId="56236A65" w14:textId="73961435" w:rsidR="00574206" w:rsidRDefault="00574206" w:rsidP="00035382">
      <w:pPr>
        <w:pStyle w:val="Akapitzlist"/>
        <w:numPr>
          <w:ilvl w:val="3"/>
          <w:numId w:val="44"/>
        </w:numPr>
      </w:pPr>
      <w:r>
        <w:t xml:space="preserve">Nazwę użytkownika </w:t>
      </w:r>
      <w:r w:rsidR="005A465B">
        <w:t xml:space="preserve">/ Email </w:t>
      </w:r>
    </w:p>
    <w:p w14:paraId="6A2F9FE8" w14:textId="77777777" w:rsidR="00574206" w:rsidRDefault="00574206" w:rsidP="00035382">
      <w:pPr>
        <w:pStyle w:val="Akapitzlist"/>
        <w:numPr>
          <w:ilvl w:val="3"/>
          <w:numId w:val="44"/>
        </w:numPr>
      </w:pPr>
      <w:r>
        <w:t xml:space="preserve">Hasło </w:t>
      </w:r>
    </w:p>
    <w:p w14:paraId="33DB4E25" w14:textId="77777777" w:rsidR="00574206" w:rsidRDefault="00574206" w:rsidP="00035382">
      <w:pPr>
        <w:pStyle w:val="Akapitzlist"/>
        <w:numPr>
          <w:ilvl w:val="3"/>
          <w:numId w:val="44"/>
        </w:numPr>
      </w:pPr>
      <w:r>
        <w:t xml:space="preserve">URL strony </w:t>
      </w:r>
    </w:p>
    <w:p w14:paraId="1D1CC783" w14:textId="77777777" w:rsidR="005A465B" w:rsidRDefault="00574206" w:rsidP="00035382">
      <w:pPr>
        <w:pStyle w:val="Akapitzlist"/>
        <w:numPr>
          <w:ilvl w:val="3"/>
          <w:numId w:val="44"/>
        </w:numPr>
      </w:pPr>
      <w:r>
        <w:t xml:space="preserve">Opis </w:t>
      </w:r>
    </w:p>
    <w:p w14:paraId="4A36211D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Tytuł – może być to nazwa strony do jakiej to wejście zostało stworzone </w:t>
      </w:r>
    </w:p>
    <w:p w14:paraId="10348C2F" w14:textId="306392F4" w:rsidR="004E2F79" w:rsidRDefault="004E2F79" w:rsidP="00035382">
      <w:pPr>
        <w:pStyle w:val="Akapitzlist"/>
        <w:numPr>
          <w:ilvl w:val="2"/>
          <w:numId w:val="44"/>
        </w:numPr>
      </w:pPr>
      <w:r>
        <w:t>Sprawdzanie mocy hasła każdego wejścia w bazie danych</w:t>
      </w:r>
    </w:p>
    <w:p w14:paraId="5EF57267" w14:textId="0E91D288" w:rsidR="00F433FC" w:rsidRDefault="004E2F79" w:rsidP="00F433FC">
      <w:pPr>
        <w:pStyle w:val="Akapitzlist"/>
        <w:numPr>
          <w:ilvl w:val="2"/>
          <w:numId w:val="44"/>
        </w:numPr>
      </w:pPr>
      <w:r>
        <w:t xml:space="preserve">Dodanie domyślnej nazwy </w:t>
      </w:r>
      <w:r w:rsidR="00A64C9B">
        <w:t>użytkownika</w:t>
      </w:r>
      <w:r w:rsidR="00F45607">
        <w:t>-2</w:t>
      </w:r>
    </w:p>
    <w:p w14:paraId="0325C8C7" w14:textId="7182F6D6" w:rsidR="005A465B" w:rsidRDefault="005A465B" w:rsidP="00035382">
      <w:pPr>
        <w:pStyle w:val="Akapitzlist"/>
        <w:numPr>
          <w:ilvl w:val="2"/>
          <w:numId w:val="44"/>
        </w:numPr>
      </w:pPr>
      <w:r>
        <w:t xml:space="preserve">Edytowanie wejść zmian każdego z punktów wymienionych w wymaganiu </w:t>
      </w:r>
      <w:r w:rsidR="00035382">
        <w:t>1.16</w:t>
      </w:r>
    </w:p>
    <w:p w14:paraId="1178E1E7" w14:textId="54A4EC58" w:rsidR="00EE0970" w:rsidRDefault="00EE0970" w:rsidP="00035382">
      <w:pPr>
        <w:pStyle w:val="Akapitzlist"/>
        <w:numPr>
          <w:ilvl w:val="2"/>
          <w:numId w:val="44"/>
        </w:numPr>
      </w:pPr>
      <w:r>
        <w:t xml:space="preserve">Usuwanie wejść </w:t>
      </w:r>
      <w:r w:rsidR="004E2F79">
        <w:t xml:space="preserve">w bazie danych </w:t>
      </w:r>
    </w:p>
    <w:p w14:paraId="2837E003" w14:textId="3C9C8621" w:rsidR="005A465B" w:rsidRDefault="005A465B" w:rsidP="00035382">
      <w:pPr>
        <w:pStyle w:val="Akapitzlist"/>
        <w:numPr>
          <w:ilvl w:val="2"/>
          <w:numId w:val="44"/>
        </w:numPr>
      </w:pPr>
      <w:r>
        <w:t xml:space="preserve">Wyszukiwanie z poziomy aplikacji wejścia jakiego chcemy użyć </w:t>
      </w:r>
      <w:r w:rsidR="00F45607">
        <w:t>-2</w:t>
      </w:r>
    </w:p>
    <w:p w14:paraId="335128DC" w14:textId="63D6BF86" w:rsidR="005A465B" w:rsidRDefault="005A465B" w:rsidP="00035382">
      <w:pPr>
        <w:pStyle w:val="Akapitzlist"/>
        <w:numPr>
          <w:ilvl w:val="2"/>
          <w:numId w:val="44"/>
        </w:numPr>
      </w:pPr>
      <w:r>
        <w:t>Automatyczne generowanie hasła (Domyślnie same duże litery i cyfry)</w:t>
      </w:r>
    </w:p>
    <w:p w14:paraId="389290FC" w14:textId="60F5B5DD" w:rsidR="005A465B" w:rsidRDefault="005A465B" w:rsidP="00035382">
      <w:pPr>
        <w:pStyle w:val="Akapitzlist"/>
        <w:numPr>
          <w:ilvl w:val="2"/>
          <w:numId w:val="44"/>
        </w:numPr>
      </w:pPr>
      <w:r>
        <w:t>Zaawansowany generator hasła z opcjami</w:t>
      </w:r>
    </w:p>
    <w:p w14:paraId="26591663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Dodawanie znaków specjalnych </w:t>
      </w:r>
    </w:p>
    <w:p w14:paraId="4B1B1531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Małe litery </w:t>
      </w:r>
    </w:p>
    <w:p w14:paraId="1370FECE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Liczby </w:t>
      </w:r>
    </w:p>
    <w:p w14:paraId="328C078A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Duże litery </w:t>
      </w:r>
    </w:p>
    <w:p w14:paraId="270809FF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Spacje </w:t>
      </w:r>
    </w:p>
    <w:p w14:paraId="31BF31FB" w14:textId="77777777" w:rsidR="005A465B" w:rsidRDefault="005A465B" w:rsidP="00035382">
      <w:pPr>
        <w:pStyle w:val="Akapitzlist"/>
        <w:numPr>
          <w:ilvl w:val="3"/>
          <w:numId w:val="44"/>
        </w:numPr>
      </w:pPr>
      <w:r>
        <w:t xml:space="preserve">Nawiasy </w:t>
      </w:r>
    </w:p>
    <w:p w14:paraId="6D4D86D7" w14:textId="77777777" w:rsidR="00BB152F" w:rsidRDefault="004E2F79" w:rsidP="00035382">
      <w:pPr>
        <w:pStyle w:val="Akapitzlist"/>
        <w:numPr>
          <w:ilvl w:val="3"/>
          <w:numId w:val="44"/>
        </w:numPr>
      </w:pPr>
      <w:r>
        <w:t>Długość hasła</w:t>
      </w:r>
    </w:p>
    <w:p w14:paraId="78470980" w14:textId="7B867863" w:rsidR="003C34B0" w:rsidRDefault="00BB152F" w:rsidP="00035382">
      <w:pPr>
        <w:pStyle w:val="Akapitzlist"/>
        <w:numPr>
          <w:ilvl w:val="2"/>
          <w:numId w:val="44"/>
        </w:numPr>
      </w:pPr>
      <w:r>
        <w:lastRenderedPageBreak/>
        <w:t xml:space="preserve">Aplikacja powinna dawać użytkownikowi określony czas na wklejenie hasła w odpowiednie miejsce, po upływie tego czasu hasło </w:t>
      </w:r>
      <w:r w:rsidR="00F433FC">
        <w:t xml:space="preserve">wyczyszczone ze schowka </w:t>
      </w:r>
    </w:p>
    <w:p w14:paraId="1E96CD35" w14:textId="77777777" w:rsidR="003C34B0" w:rsidRDefault="003C34B0" w:rsidP="00035382">
      <w:pPr>
        <w:pStyle w:val="Akapitzlist"/>
        <w:numPr>
          <w:ilvl w:val="0"/>
          <w:numId w:val="44"/>
        </w:numPr>
      </w:pPr>
      <w:r>
        <w:t xml:space="preserve">Wymagania niefunkcjonalne </w:t>
      </w:r>
    </w:p>
    <w:p w14:paraId="766F08DF" w14:textId="4923622E" w:rsidR="003C34B0" w:rsidRDefault="003C34B0" w:rsidP="00035382">
      <w:pPr>
        <w:pStyle w:val="Akapitzlist"/>
        <w:numPr>
          <w:ilvl w:val="1"/>
          <w:numId w:val="44"/>
        </w:numPr>
      </w:pPr>
      <w:r>
        <w:t>Odporność systemu na SQL-</w:t>
      </w:r>
      <w:proofErr w:type="spellStart"/>
      <w:r>
        <w:t>injection</w:t>
      </w:r>
      <w:proofErr w:type="spellEnd"/>
      <w:r>
        <w:t xml:space="preserve"> </w:t>
      </w:r>
    </w:p>
    <w:p w14:paraId="42DF01AC" w14:textId="77777777" w:rsidR="003C34B0" w:rsidRDefault="003C34B0" w:rsidP="00035382">
      <w:pPr>
        <w:pStyle w:val="Akapitzlist"/>
        <w:numPr>
          <w:ilvl w:val="1"/>
          <w:numId w:val="44"/>
        </w:numPr>
      </w:pPr>
      <w:r>
        <w:t xml:space="preserve">Utrzymanie odpowiedniego poziomu bezpieczeństwa </w:t>
      </w:r>
    </w:p>
    <w:p w14:paraId="1B209584" w14:textId="253DB147" w:rsidR="00CA4F33" w:rsidRPr="003724D7" w:rsidRDefault="003C34B0" w:rsidP="00035382">
      <w:pPr>
        <w:pStyle w:val="Akapitzlist"/>
        <w:numPr>
          <w:ilvl w:val="2"/>
          <w:numId w:val="44"/>
        </w:numPr>
      </w:pPr>
      <w:r>
        <w:t xml:space="preserve">Użycie już istniejących bibliotek do szyfrowania </w:t>
      </w:r>
      <w:r w:rsidR="00CA4F33">
        <w:br/>
      </w:r>
    </w:p>
    <w:p w14:paraId="20FB36A3" w14:textId="59370D9B" w:rsidR="000A0F9B" w:rsidRDefault="000A0F9B" w:rsidP="00CA4F33"/>
    <w:p w14:paraId="356842F2" w14:textId="77777777" w:rsidR="00CA4F33" w:rsidRDefault="00CA4F33" w:rsidP="00CA4F33"/>
    <w:sectPr w:rsidR="00CA4F33" w:rsidSect="00333075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8D543" w14:textId="77777777" w:rsidR="0027778E" w:rsidRDefault="0027778E">
      <w:pPr>
        <w:spacing w:after="0" w:line="240" w:lineRule="auto"/>
      </w:pPr>
      <w:r>
        <w:separator/>
      </w:r>
    </w:p>
  </w:endnote>
  <w:endnote w:type="continuationSeparator" w:id="0">
    <w:p w14:paraId="4D0E1B69" w14:textId="77777777" w:rsidR="0027778E" w:rsidRDefault="0027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CFF98" w14:textId="77777777" w:rsidR="0013591F" w:rsidRDefault="000A0F9B">
        <w:pPr>
          <w:pStyle w:val="Stopka"/>
        </w:pPr>
        <w:r>
          <w:rPr>
            <w:lang w:bidi="pl-PL"/>
          </w:rPr>
          <w:fldChar w:fldCharType="begin"/>
        </w:r>
        <w:r>
          <w:rPr>
            <w:lang w:bidi="pl-PL"/>
          </w:rPr>
          <w:instrText xml:space="preserve"> PAGE   \* MERGEFORMAT </w:instrText>
        </w:r>
        <w:r>
          <w:rPr>
            <w:lang w:bidi="pl-PL"/>
          </w:rPr>
          <w:fldChar w:fldCharType="separate"/>
        </w:r>
        <w:r>
          <w:rPr>
            <w:noProof/>
            <w:lang w:bidi="pl-PL"/>
          </w:rPr>
          <w:t>2</w:t>
        </w:r>
        <w:r>
          <w:rPr>
            <w:noProof/>
            <w:lang w:bidi="pl-P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B3850" w14:textId="77777777" w:rsidR="0027778E" w:rsidRDefault="0027778E">
      <w:pPr>
        <w:spacing w:after="0" w:line="240" w:lineRule="auto"/>
      </w:pPr>
      <w:r>
        <w:separator/>
      </w:r>
    </w:p>
  </w:footnote>
  <w:footnote w:type="continuationSeparator" w:id="0">
    <w:p w14:paraId="3DCE026A" w14:textId="77777777" w:rsidR="0027778E" w:rsidRDefault="00277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C318D"/>
    <w:multiLevelType w:val="hybridMultilevel"/>
    <w:tmpl w:val="3FBEBD1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723526"/>
    <w:multiLevelType w:val="hybridMultilevel"/>
    <w:tmpl w:val="69C04134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2F54CDD"/>
    <w:multiLevelType w:val="hybridMultilevel"/>
    <w:tmpl w:val="D8D278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9193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9D30E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80D2F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A907C6"/>
    <w:multiLevelType w:val="hybridMultilevel"/>
    <w:tmpl w:val="DA0C7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5640B"/>
    <w:multiLevelType w:val="hybridMultilevel"/>
    <w:tmpl w:val="7F8ED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972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AE608C"/>
    <w:multiLevelType w:val="hybridMultilevel"/>
    <w:tmpl w:val="6B4CBD4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2A0AF8"/>
    <w:multiLevelType w:val="hybridMultilevel"/>
    <w:tmpl w:val="10EC8210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2" w15:restartNumberingAfterBreak="0">
    <w:nsid w:val="478F758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CFA5C3D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0C25FC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E6EE3"/>
    <w:multiLevelType w:val="hybridMultilevel"/>
    <w:tmpl w:val="984E717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2F291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0A2415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2C1D12"/>
    <w:multiLevelType w:val="hybridMultilevel"/>
    <w:tmpl w:val="D0861D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F6C5A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8A7777F"/>
    <w:multiLevelType w:val="hybridMultilevel"/>
    <w:tmpl w:val="098A3D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1606">
    <w:abstractNumId w:val="25"/>
  </w:num>
  <w:num w:numId="2" w16cid:durableId="1919249686">
    <w:abstractNumId w:val="21"/>
  </w:num>
  <w:num w:numId="3" w16cid:durableId="1436559215">
    <w:abstractNumId w:val="21"/>
  </w:num>
  <w:num w:numId="4" w16cid:durableId="1309359298">
    <w:abstractNumId w:val="21"/>
  </w:num>
  <w:num w:numId="5" w16cid:durableId="1129395348">
    <w:abstractNumId w:val="21"/>
  </w:num>
  <w:num w:numId="6" w16cid:durableId="201327415">
    <w:abstractNumId w:val="21"/>
  </w:num>
  <w:num w:numId="7" w16cid:durableId="2022656334">
    <w:abstractNumId w:val="21"/>
  </w:num>
  <w:num w:numId="8" w16cid:durableId="424153349">
    <w:abstractNumId w:val="21"/>
  </w:num>
  <w:num w:numId="9" w16cid:durableId="472601701">
    <w:abstractNumId w:val="21"/>
  </w:num>
  <w:num w:numId="10" w16cid:durableId="1339114518">
    <w:abstractNumId w:val="21"/>
  </w:num>
  <w:num w:numId="11" w16cid:durableId="159741585">
    <w:abstractNumId w:val="21"/>
  </w:num>
  <w:num w:numId="12" w16cid:durableId="230698204">
    <w:abstractNumId w:val="21"/>
  </w:num>
  <w:num w:numId="13" w16cid:durableId="2087071135">
    <w:abstractNumId w:val="28"/>
  </w:num>
  <w:num w:numId="14" w16cid:durableId="1802572416">
    <w:abstractNumId w:val="27"/>
  </w:num>
  <w:num w:numId="15" w16cid:durableId="2091540226">
    <w:abstractNumId w:val="32"/>
  </w:num>
  <w:num w:numId="16" w16cid:durableId="2114785955">
    <w:abstractNumId w:val="23"/>
  </w:num>
  <w:num w:numId="17" w16cid:durableId="456990000">
    <w:abstractNumId w:val="9"/>
  </w:num>
  <w:num w:numId="18" w16cid:durableId="1041324085">
    <w:abstractNumId w:val="7"/>
  </w:num>
  <w:num w:numId="19" w16cid:durableId="818695770">
    <w:abstractNumId w:val="6"/>
  </w:num>
  <w:num w:numId="20" w16cid:durableId="1495338741">
    <w:abstractNumId w:val="5"/>
  </w:num>
  <w:num w:numId="21" w16cid:durableId="1000894126">
    <w:abstractNumId w:val="4"/>
  </w:num>
  <w:num w:numId="22" w16cid:durableId="23598733">
    <w:abstractNumId w:val="8"/>
  </w:num>
  <w:num w:numId="23" w16cid:durableId="385833170">
    <w:abstractNumId w:val="3"/>
  </w:num>
  <w:num w:numId="24" w16cid:durableId="951858307">
    <w:abstractNumId w:val="2"/>
  </w:num>
  <w:num w:numId="25" w16cid:durableId="1284388843">
    <w:abstractNumId w:val="1"/>
  </w:num>
  <w:num w:numId="26" w16cid:durableId="1106315808">
    <w:abstractNumId w:val="0"/>
  </w:num>
  <w:num w:numId="27" w16cid:durableId="1453354586">
    <w:abstractNumId w:val="19"/>
  </w:num>
  <w:num w:numId="28" w16cid:durableId="1236933222">
    <w:abstractNumId w:val="33"/>
  </w:num>
  <w:num w:numId="29" w16cid:durableId="401832374">
    <w:abstractNumId w:val="10"/>
  </w:num>
  <w:num w:numId="30" w16cid:durableId="470445070">
    <w:abstractNumId w:val="11"/>
  </w:num>
  <w:num w:numId="31" w16cid:durableId="287586415">
    <w:abstractNumId w:val="20"/>
  </w:num>
  <w:num w:numId="32" w16cid:durableId="713624470">
    <w:abstractNumId w:val="16"/>
  </w:num>
  <w:num w:numId="33" w16cid:durableId="1247615870">
    <w:abstractNumId w:val="31"/>
  </w:num>
  <w:num w:numId="34" w16cid:durableId="47144599">
    <w:abstractNumId w:val="12"/>
  </w:num>
  <w:num w:numId="35" w16cid:durableId="350302973">
    <w:abstractNumId w:val="26"/>
  </w:num>
  <w:num w:numId="36" w16cid:durableId="2079475767">
    <w:abstractNumId w:val="13"/>
  </w:num>
  <w:num w:numId="37" w16cid:durableId="620385757">
    <w:abstractNumId w:val="22"/>
  </w:num>
  <w:num w:numId="38" w16cid:durableId="392437143">
    <w:abstractNumId w:val="29"/>
  </w:num>
  <w:num w:numId="39" w16cid:durableId="429667029">
    <w:abstractNumId w:val="24"/>
  </w:num>
  <w:num w:numId="40" w16cid:durableId="1700888243">
    <w:abstractNumId w:val="30"/>
  </w:num>
  <w:num w:numId="41" w16cid:durableId="1425178489">
    <w:abstractNumId w:val="15"/>
  </w:num>
  <w:num w:numId="42" w16cid:durableId="954291813">
    <w:abstractNumId w:val="18"/>
  </w:num>
  <w:num w:numId="43" w16cid:durableId="1975789357">
    <w:abstractNumId w:val="14"/>
  </w:num>
  <w:num w:numId="44" w16cid:durableId="19868162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33"/>
    <w:rsid w:val="00035382"/>
    <w:rsid w:val="000A0F9B"/>
    <w:rsid w:val="00123E1E"/>
    <w:rsid w:val="0013591F"/>
    <w:rsid w:val="00216BF8"/>
    <w:rsid w:val="0024640E"/>
    <w:rsid w:val="0027778E"/>
    <w:rsid w:val="002C1B16"/>
    <w:rsid w:val="00333075"/>
    <w:rsid w:val="003724D7"/>
    <w:rsid w:val="003C34B0"/>
    <w:rsid w:val="00442453"/>
    <w:rsid w:val="00457777"/>
    <w:rsid w:val="004E2F79"/>
    <w:rsid w:val="00502BEE"/>
    <w:rsid w:val="00531021"/>
    <w:rsid w:val="00574206"/>
    <w:rsid w:val="005A465B"/>
    <w:rsid w:val="006C0037"/>
    <w:rsid w:val="00771F16"/>
    <w:rsid w:val="0078294C"/>
    <w:rsid w:val="008A1F67"/>
    <w:rsid w:val="008B6008"/>
    <w:rsid w:val="00971DEC"/>
    <w:rsid w:val="00A64C9B"/>
    <w:rsid w:val="00B46DF0"/>
    <w:rsid w:val="00B64B70"/>
    <w:rsid w:val="00B66857"/>
    <w:rsid w:val="00B7612A"/>
    <w:rsid w:val="00BA3B94"/>
    <w:rsid w:val="00BB152F"/>
    <w:rsid w:val="00C07BE9"/>
    <w:rsid w:val="00C7128C"/>
    <w:rsid w:val="00CA4F33"/>
    <w:rsid w:val="00CE097E"/>
    <w:rsid w:val="00D52EDD"/>
    <w:rsid w:val="00EE0970"/>
    <w:rsid w:val="00F433FC"/>
    <w:rsid w:val="00F45607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004BF"/>
  <w15:chartTrackingRefBased/>
  <w15:docId w15:val="{DB8F0827-B320-4888-B342-F25AB028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6008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Nagwek2">
    <w:name w:val="heading 2"/>
    <w:basedOn w:val="Normalny"/>
    <w:next w:val="Normalny"/>
    <w:link w:val="Nagwek2Znak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gwek3">
    <w:name w:val="heading 3"/>
    <w:basedOn w:val="Normalny"/>
    <w:next w:val="Normalny"/>
    <w:link w:val="Nagwek3Znak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Nagwek6">
    <w:name w:val="heading 6"/>
    <w:basedOn w:val="Normalny"/>
    <w:next w:val="Normalny"/>
    <w:link w:val="Nagwek6Znak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Nagwek7">
    <w:name w:val="heading 7"/>
    <w:basedOn w:val="Normalny"/>
    <w:next w:val="Normalny"/>
    <w:link w:val="Nagwek7Znak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Nagwek8">
    <w:name w:val="heading 8"/>
    <w:basedOn w:val="Normalny"/>
    <w:next w:val="Normalny"/>
    <w:link w:val="Nagwek8Znak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Nagwek9">
    <w:name w:val="heading 9"/>
    <w:basedOn w:val="Normalny"/>
    <w:next w:val="Normalny"/>
    <w:link w:val="Nagwek9Znak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Pr>
      <w:rFonts w:asciiTheme="majorHAnsi" w:eastAsiaTheme="majorEastAsia" w:hAnsiTheme="majorHAnsi" w:cstheme="majorBidi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ytu">
    <w:name w:val="Title"/>
    <w:basedOn w:val="Normalny"/>
    <w:next w:val="Normalny"/>
    <w:link w:val="TytuZnak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0A0F9B"/>
    <w:rPr>
      <w:color w:val="404040" w:themeColor="text1" w:themeTint="BF"/>
      <w:spacing w:val="15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0A0F9B"/>
    <w:rPr>
      <w:i/>
      <w:iCs/>
      <w:color w:val="0D5672" w:themeColor="accent1" w:themeShade="8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857"/>
    <w:rPr>
      <w:rFonts w:ascii="Segoe UI" w:hAnsi="Segoe UI" w:cs="Segoe UI"/>
      <w:szCs w:val="18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B66857"/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B66857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66857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66857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6685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66857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B66857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6857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66857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66857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kstmakra">
    <w:name w:val="macro"/>
    <w:link w:val="TekstmakraZnak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B66857"/>
    <w:rPr>
      <w:rFonts w:ascii="Consolas" w:hAnsi="Consolas"/>
      <w:szCs w:val="20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B66857"/>
    <w:rPr>
      <w:rFonts w:ascii="Consolas" w:hAnsi="Consolas"/>
      <w:szCs w:val="21"/>
    </w:rPr>
  </w:style>
  <w:style w:type="paragraph" w:styleId="Tekstblokowy">
    <w:name w:val="Block Text"/>
    <w:basedOn w:val="Normalny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UyteHipercze">
    <w:name w:val="FollowedHyperlink"/>
    <w:basedOn w:val="Domylnaczcionkaakapitu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cze">
    <w:name w:val="Hyperlink"/>
    <w:basedOn w:val="Domylnaczcionkaakapitu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kstzastpczy">
    <w:name w:val="Placeholder Text"/>
    <w:basedOn w:val="Domylnaczcionkaakapitu"/>
    <w:uiPriority w:val="99"/>
    <w:semiHidden/>
    <w:rsid w:val="00B66857"/>
    <w:rPr>
      <w:color w:val="595959" w:themeColor="text1" w:themeTint="A6"/>
    </w:rPr>
  </w:style>
  <w:style w:type="paragraph" w:styleId="Nagwek">
    <w:name w:val="header"/>
    <w:basedOn w:val="Normalny"/>
    <w:link w:val="NagwekZnak"/>
    <w:uiPriority w:val="99"/>
    <w:unhideWhenUsed/>
    <w:rsid w:val="008B6008"/>
    <w:pPr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B6008"/>
  </w:style>
  <w:style w:type="paragraph" w:styleId="Stopka">
    <w:name w:val="footer"/>
    <w:basedOn w:val="Normalny"/>
    <w:link w:val="StopkaZnak"/>
    <w:uiPriority w:val="99"/>
    <w:unhideWhenUsed/>
    <w:rsid w:val="008B6008"/>
    <w:pPr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B6008"/>
  </w:style>
  <w:style w:type="paragraph" w:styleId="Akapitzlist">
    <w:name w:val="List Paragraph"/>
    <w:basedOn w:val="Normalny"/>
    <w:uiPriority w:val="34"/>
    <w:unhideWhenUsed/>
    <w:qFormat/>
    <w:rsid w:val="00CA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ol\AppData\Roaming\Microsoft\Templates\Projekt%20Specyfikacja%20(pusty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4F401-76FF-4CD5-9A7C-2BA345BD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Specyfikacja (pusty).dotx</Template>
  <TotalTime>948</TotalTime>
  <Pages>2</Pages>
  <Words>194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 Skorniak</cp:lastModifiedBy>
  <cp:revision>7</cp:revision>
  <dcterms:created xsi:type="dcterms:W3CDTF">2023-12-12T17:35:00Z</dcterms:created>
  <dcterms:modified xsi:type="dcterms:W3CDTF">2023-12-21T12:14:00Z</dcterms:modified>
</cp:coreProperties>
</file>